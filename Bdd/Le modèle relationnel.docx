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EE" w:rsidRDefault="00F30AEE" w:rsidP="00F30AEE">
      <w:pPr>
        <w:pStyle w:val="Title"/>
        <w:jc w:val="center"/>
        <w:rPr>
          <w:sz w:val="144"/>
          <w:szCs w:val="144"/>
        </w:rPr>
      </w:pPr>
    </w:p>
    <w:p w:rsidR="00F30AEE" w:rsidRDefault="00F30AEE" w:rsidP="00F30AEE">
      <w:pPr>
        <w:pStyle w:val="Title"/>
        <w:jc w:val="center"/>
        <w:rPr>
          <w:sz w:val="144"/>
          <w:szCs w:val="144"/>
        </w:rPr>
      </w:pPr>
    </w:p>
    <w:p w:rsidR="0096445D" w:rsidRDefault="00F30AEE" w:rsidP="00F30AEE">
      <w:pPr>
        <w:pStyle w:val="Title"/>
        <w:jc w:val="center"/>
        <w:rPr>
          <w:sz w:val="144"/>
          <w:szCs w:val="144"/>
        </w:rPr>
      </w:pPr>
      <w:r w:rsidRPr="00F30AEE">
        <w:rPr>
          <w:sz w:val="144"/>
          <w:szCs w:val="144"/>
        </w:rPr>
        <w:t>Le modèle relationnel</w:t>
      </w:r>
    </w:p>
    <w:p w:rsidR="00F30AEE" w:rsidRDefault="00F30AEE" w:rsidP="00F30AEE">
      <w:pPr>
        <w:pStyle w:val="Title"/>
        <w:jc w:val="center"/>
        <w:rPr>
          <w:color w:val="808080" w:themeColor="background1" w:themeShade="80"/>
        </w:rPr>
      </w:pPr>
      <w:r w:rsidRPr="00F30AEE">
        <w:rPr>
          <w:color w:val="808080" w:themeColor="background1" w:themeShade="80"/>
        </w:rPr>
        <w:t>ESI-Life</w:t>
      </w:r>
    </w:p>
    <w:p w:rsidR="00F30AEE" w:rsidRDefault="00F30AEE" w:rsidP="00F30AEE"/>
    <w:p w:rsidR="00F30AEE" w:rsidRDefault="00F30AEE">
      <w:r>
        <w:br w:type="page"/>
      </w:r>
    </w:p>
    <w:p w:rsidR="00F30AEE" w:rsidRDefault="00F30AEE" w:rsidP="00F30AEE">
      <w:pPr>
        <w:pStyle w:val="Title"/>
        <w:numPr>
          <w:ilvl w:val="0"/>
          <w:numId w:val="11"/>
        </w:numPr>
      </w:pPr>
      <w:r>
        <w:lastRenderedPageBreak/>
        <w:t>Authentification</w:t>
      </w:r>
    </w:p>
    <w:p w:rsidR="00F30AEE" w:rsidRDefault="00F30AEE" w:rsidP="00F30AEE">
      <w:pPr>
        <w:pStyle w:val="Heading1"/>
      </w:pPr>
      <w:r>
        <w:t>Utilisateur :</w:t>
      </w:r>
    </w:p>
    <w:p w:rsidR="00F30AEE" w:rsidRDefault="00F30AEE" w:rsidP="00D94A7C">
      <w:pPr>
        <w:jc w:val="both"/>
      </w:pPr>
      <w:r>
        <w:t>Utilisateur (</w:t>
      </w:r>
      <w:r w:rsidRPr="00F30AEE">
        <w:rPr>
          <w:u w:val="single"/>
        </w:rPr>
        <w:t>utilisateur_cle</w:t>
      </w:r>
      <w:r>
        <w:t>, utilisateur_compte, utilisateur_mot_pass, utilisateur_bloque)</w:t>
      </w:r>
    </w:p>
    <w:p w:rsidR="00F30AEE" w:rsidRPr="00C36CC7" w:rsidRDefault="00C36CC7" w:rsidP="00C36CC7">
      <w:pPr>
        <w:pStyle w:val="Heading3"/>
        <w:rPr>
          <w:i/>
          <w:iCs/>
        </w:rPr>
      </w:pPr>
      <w:r w:rsidRPr="00C36CC7">
        <w:rPr>
          <w:i/>
          <w:iCs/>
        </w:rPr>
        <w:t>Contraintes :</w:t>
      </w:r>
    </w:p>
    <w:p w:rsidR="00C36CC7" w:rsidRDefault="00C36CC7" w:rsidP="00C36CC7">
      <w:pPr>
        <w:pStyle w:val="ListParagraph"/>
        <w:numPr>
          <w:ilvl w:val="0"/>
          <w:numId w:val="12"/>
        </w:numPr>
      </w:pPr>
      <w:r>
        <w:t>Unique(utilisateur_compte)</w:t>
      </w:r>
    </w:p>
    <w:p w:rsidR="00C36CC7" w:rsidRDefault="00C36CC7" w:rsidP="00C36CC7">
      <w:pPr>
        <w:pStyle w:val="ListParagraph"/>
        <w:numPr>
          <w:ilvl w:val="0"/>
          <w:numId w:val="12"/>
        </w:numPr>
      </w:pPr>
      <w:r>
        <w:t>Utilisateur_compte not null</w:t>
      </w:r>
    </w:p>
    <w:p w:rsidR="00C36CC7" w:rsidRDefault="00C36CC7" w:rsidP="00356458">
      <w:pPr>
        <w:pStyle w:val="ListParagraph"/>
        <w:numPr>
          <w:ilvl w:val="0"/>
          <w:numId w:val="12"/>
        </w:numPr>
      </w:pPr>
      <w:r>
        <w:t>Utilisateur_bloque not null default false</w:t>
      </w:r>
    </w:p>
    <w:p w:rsidR="00356458" w:rsidRDefault="00356458" w:rsidP="00356458">
      <w:pPr>
        <w:pStyle w:val="ListParagraph"/>
      </w:pPr>
    </w:p>
    <w:p w:rsidR="00F30AEE" w:rsidRDefault="00F30AEE" w:rsidP="00F30AEE">
      <w:pPr>
        <w:pStyle w:val="Heading2"/>
      </w:pPr>
      <w:r w:rsidRPr="00F30AEE">
        <w:rPr>
          <w:rStyle w:val="Heading1Char"/>
        </w:rPr>
        <w:t>Etudiant_affilie</w:t>
      </w:r>
      <w:r>
        <w:t> :</w:t>
      </w:r>
    </w:p>
    <w:p w:rsidR="00F30AEE" w:rsidRDefault="00F30AEE" w:rsidP="00F30AEE">
      <w:r>
        <w:t>Etudiant_affilie (</w:t>
      </w:r>
      <w:r w:rsidRPr="00F30AEE">
        <w:rPr>
          <w:u w:val="single"/>
        </w:rPr>
        <w:t>utilisateur_cle</w:t>
      </w:r>
      <w:r>
        <w:t>, etudiant_affilie_annee, etudinat_affilie_section, etudiant_affilie_specialite)</w:t>
      </w:r>
    </w:p>
    <w:p w:rsidR="00BD47E2" w:rsidRPr="00C36CC7" w:rsidRDefault="00BD47E2" w:rsidP="00BD47E2">
      <w:pPr>
        <w:pStyle w:val="Heading3"/>
        <w:rPr>
          <w:i/>
          <w:iCs/>
        </w:rPr>
      </w:pPr>
      <w:r w:rsidRPr="00C36CC7">
        <w:rPr>
          <w:i/>
          <w:iCs/>
        </w:rPr>
        <w:t>Contraintes :</w:t>
      </w:r>
    </w:p>
    <w:p w:rsidR="00BD47E2" w:rsidRDefault="00BD47E2" w:rsidP="00BD47E2">
      <w:pPr>
        <w:pStyle w:val="ListParagraph"/>
        <w:numPr>
          <w:ilvl w:val="0"/>
          <w:numId w:val="12"/>
        </w:numPr>
      </w:pPr>
      <w:r>
        <w:t>Etudiant_affilie_annee not null</w:t>
      </w:r>
    </w:p>
    <w:p w:rsidR="00F30AEE" w:rsidRDefault="001F34DC" w:rsidP="00F9064B">
      <w:pPr>
        <w:pStyle w:val="ListParagraph"/>
        <w:numPr>
          <w:ilvl w:val="0"/>
          <w:numId w:val="12"/>
        </w:numPr>
      </w:pPr>
      <w:r>
        <w:t>Etudiant_affilie_section not null</w:t>
      </w:r>
    </w:p>
    <w:p w:rsidR="00FE0F3A" w:rsidRDefault="00FE0F3A" w:rsidP="00FE0F3A">
      <w:pPr>
        <w:pStyle w:val="ListParagraph"/>
      </w:pPr>
    </w:p>
    <w:p w:rsidR="00F30AEE" w:rsidRDefault="00F30AEE" w:rsidP="00F30AEE">
      <w:pPr>
        <w:pStyle w:val="Heading1"/>
      </w:pPr>
      <w:r>
        <w:t>Moderateur :</w:t>
      </w:r>
    </w:p>
    <w:p w:rsidR="00F30AEE" w:rsidRDefault="00F30AEE" w:rsidP="00F30AEE">
      <w:r>
        <w:t>Moderateur (</w:t>
      </w:r>
      <w:r w:rsidRPr="00F30AEE">
        <w:rPr>
          <w:u w:val="single"/>
        </w:rPr>
        <w:t>utilisateur_cle</w:t>
      </w:r>
      <w:r>
        <w:t>)</w:t>
      </w:r>
    </w:p>
    <w:p w:rsidR="00F30AEE" w:rsidRDefault="00F30AEE" w:rsidP="00F30AEE"/>
    <w:p w:rsidR="00F30AEE" w:rsidRDefault="00F30AEE" w:rsidP="00F30AEE">
      <w:pPr>
        <w:pStyle w:val="Heading1"/>
      </w:pPr>
      <w:r>
        <w:t>Administratif :</w:t>
      </w:r>
    </w:p>
    <w:p w:rsidR="00F30AEE" w:rsidRDefault="00F30AEE" w:rsidP="00F30AEE">
      <w:r>
        <w:t xml:space="preserve">Administratif </w:t>
      </w:r>
      <w:r w:rsidRPr="00FE0F3A">
        <w:rPr>
          <w:u w:val="single"/>
        </w:rPr>
        <w:t>(utilisateur_cle</w:t>
      </w:r>
      <w:r>
        <w:t>)</w:t>
      </w:r>
    </w:p>
    <w:p w:rsidR="003830BF" w:rsidRDefault="003830BF" w:rsidP="00F30AEE"/>
    <w:p w:rsidR="003830BF" w:rsidRDefault="003830BF" w:rsidP="003830BF">
      <w:pPr>
        <w:pStyle w:val="Heading1"/>
      </w:pPr>
      <w:r>
        <w:t>Enseignant :</w:t>
      </w:r>
    </w:p>
    <w:p w:rsidR="003830BF" w:rsidRDefault="003830BF" w:rsidP="003830BF">
      <w:r>
        <w:t xml:space="preserve">Enseignant(utilisateur_cle) </w:t>
      </w:r>
    </w:p>
    <w:p w:rsidR="00B521FD" w:rsidRDefault="00B521FD" w:rsidP="003830BF"/>
    <w:p w:rsidR="00B521FD" w:rsidRDefault="00B521FD" w:rsidP="00B521FD">
      <w:pPr>
        <w:pStyle w:val="Heading1"/>
      </w:pPr>
      <w:r>
        <w:t>Contributeur :</w:t>
      </w:r>
    </w:p>
    <w:p w:rsidR="00B521FD" w:rsidRPr="00F30AEE" w:rsidRDefault="00B521FD" w:rsidP="00B521FD">
      <w:r>
        <w:t>Contributeur (</w:t>
      </w:r>
      <w:r w:rsidRPr="00213576">
        <w:rPr>
          <w:u w:val="single"/>
        </w:rPr>
        <w:t>utilisateur_cle</w:t>
      </w:r>
      <w:r>
        <w:t>)</w:t>
      </w:r>
    </w:p>
    <w:p w:rsidR="00B521FD" w:rsidRPr="003830BF" w:rsidRDefault="00B521FD" w:rsidP="003830BF"/>
    <w:p w:rsidR="00D94A7C" w:rsidRDefault="00D94A7C" w:rsidP="00F30AEE"/>
    <w:p w:rsidR="00D94A7C" w:rsidRDefault="00D94A7C">
      <w:r>
        <w:br w:type="page"/>
      </w:r>
    </w:p>
    <w:p w:rsidR="00D94A7C" w:rsidRDefault="00D94A7C" w:rsidP="00F30AEE"/>
    <w:p w:rsidR="00F30AEE" w:rsidRDefault="00722CCB" w:rsidP="00F768CA">
      <w:pPr>
        <w:pStyle w:val="Title"/>
        <w:numPr>
          <w:ilvl w:val="0"/>
          <w:numId w:val="11"/>
        </w:numPr>
      </w:pPr>
      <w:r>
        <w:t>C</w:t>
      </w:r>
      <w:r w:rsidR="00F768CA">
        <w:t>ontenu</w:t>
      </w:r>
    </w:p>
    <w:p w:rsidR="00F768CA" w:rsidRDefault="00D94A7C" w:rsidP="00D94A7C">
      <w:pPr>
        <w:pStyle w:val="Heading1"/>
      </w:pPr>
      <w:r>
        <w:t>Contenu :</w:t>
      </w:r>
      <w:r w:rsidR="00046940">
        <w:t> </w:t>
      </w:r>
    </w:p>
    <w:p w:rsidR="00046940" w:rsidRPr="00046940" w:rsidRDefault="00046940" w:rsidP="00046940">
      <w:r>
        <w:t>//id utilisateur</w:t>
      </w:r>
    </w:p>
    <w:p w:rsidR="00D94A7C" w:rsidRDefault="00D94A7C" w:rsidP="00D94A7C">
      <w:r>
        <w:t>Contenu (</w:t>
      </w:r>
      <w:r w:rsidR="00722CCB" w:rsidRPr="00D94A7C">
        <w:rPr>
          <w:u w:val="double"/>
        </w:rPr>
        <w:t>utilisateur</w:t>
      </w:r>
      <w:r w:rsidR="00722CCB">
        <w:rPr>
          <w:u w:val="double"/>
        </w:rPr>
        <w:t>_fk</w:t>
      </w:r>
      <w:r w:rsidR="00722CCB" w:rsidRPr="00D94A7C">
        <w:rPr>
          <w:u w:val="double"/>
        </w:rPr>
        <w:t>_cle</w:t>
      </w:r>
      <w:r w:rsidR="00722CCB">
        <w:rPr>
          <w:u w:val="single"/>
        </w:rPr>
        <w:t xml:space="preserve">, </w:t>
      </w:r>
      <w:r w:rsidRPr="00D94A7C">
        <w:rPr>
          <w:u w:val="single"/>
        </w:rPr>
        <w:t>contenu_cle</w:t>
      </w:r>
      <w:r>
        <w:t>, contenu_date_publication, contenu_date_modification, contenu_text)</w:t>
      </w:r>
    </w:p>
    <w:p w:rsidR="00147BF2" w:rsidRPr="00C36CC7" w:rsidRDefault="00147BF2" w:rsidP="00147BF2">
      <w:pPr>
        <w:pStyle w:val="Heading3"/>
        <w:rPr>
          <w:i/>
          <w:iCs/>
        </w:rPr>
      </w:pPr>
      <w:r w:rsidRPr="00C36CC7">
        <w:rPr>
          <w:i/>
          <w:iCs/>
        </w:rPr>
        <w:t>Contraintes :</w:t>
      </w:r>
    </w:p>
    <w:p w:rsidR="00147BF2" w:rsidRDefault="00147BF2" w:rsidP="00147BF2">
      <w:pPr>
        <w:pStyle w:val="ListParagraph"/>
        <w:numPr>
          <w:ilvl w:val="0"/>
          <w:numId w:val="12"/>
        </w:numPr>
      </w:pPr>
      <w:r>
        <w:t>Contenu_date_publication not null</w:t>
      </w:r>
    </w:p>
    <w:p w:rsidR="00147BF2" w:rsidRDefault="00147BF2" w:rsidP="00147BF2">
      <w:pPr>
        <w:pStyle w:val="ListParagraph"/>
        <w:numPr>
          <w:ilvl w:val="0"/>
          <w:numId w:val="12"/>
        </w:numPr>
      </w:pPr>
      <w:r>
        <w:t>Contenu_</w:t>
      </w:r>
      <w:r w:rsidR="00213576">
        <w:t>date_modification &gt;</w:t>
      </w:r>
      <w:r>
        <w:t>= contenu_date_publication</w:t>
      </w:r>
    </w:p>
    <w:p w:rsidR="00147BF2" w:rsidRDefault="00213576" w:rsidP="00147BF2">
      <w:pPr>
        <w:pStyle w:val="ListParagraph"/>
        <w:numPr>
          <w:ilvl w:val="0"/>
          <w:numId w:val="12"/>
        </w:numPr>
      </w:pPr>
      <w:r>
        <w:t>Contenu_date_modification default null</w:t>
      </w:r>
    </w:p>
    <w:p w:rsidR="00722CCB" w:rsidRPr="00722CCB" w:rsidRDefault="00722CCB" w:rsidP="00147BF2">
      <w:pPr>
        <w:pStyle w:val="ListParagraph"/>
        <w:numPr>
          <w:ilvl w:val="0"/>
          <w:numId w:val="12"/>
        </w:numPr>
      </w:pPr>
      <w:r w:rsidRPr="00722CCB">
        <w:t>utilisateur_fk_cle</w:t>
      </w:r>
      <w:r w:rsidRPr="00722CCB">
        <w:t xml:space="preserve"> not null</w:t>
      </w:r>
    </w:p>
    <w:p w:rsidR="00722CCB" w:rsidRPr="00722CCB" w:rsidRDefault="00722CCB" w:rsidP="00147BF2">
      <w:pPr>
        <w:pStyle w:val="ListParagraph"/>
        <w:numPr>
          <w:ilvl w:val="0"/>
          <w:numId w:val="12"/>
        </w:numPr>
      </w:pPr>
      <w:r w:rsidRPr="00722CCB">
        <w:t>utilisateur_fk_cle</w:t>
      </w:r>
      <w:r w:rsidRPr="00722CCB">
        <w:t xml:space="preserve"> reference </w:t>
      </w:r>
      <w:r w:rsidRPr="00722CCB">
        <w:t>utilisateur_cle</w:t>
      </w:r>
      <w:r w:rsidR="00D36F0C">
        <w:t xml:space="preserve"> de utilisateur</w:t>
      </w:r>
    </w:p>
    <w:p w:rsidR="00D94A7C" w:rsidRPr="00D94A7C" w:rsidRDefault="00D94A7C" w:rsidP="00D94A7C"/>
    <w:p w:rsidR="007647BB" w:rsidRDefault="007647BB" w:rsidP="007647BB">
      <w:pPr>
        <w:pStyle w:val="Title"/>
        <w:numPr>
          <w:ilvl w:val="0"/>
          <w:numId w:val="11"/>
        </w:numPr>
      </w:pPr>
      <w:r>
        <w:t xml:space="preserve">Aimer </w:t>
      </w:r>
      <w:r>
        <w:t>un contenu</w:t>
      </w:r>
    </w:p>
    <w:p w:rsidR="007647BB" w:rsidRDefault="007647BB" w:rsidP="007647BB">
      <w:pPr>
        <w:pStyle w:val="Heading1"/>
      </w:pPr>
      <w:r>
        <w:t>Utilisateur_contenu-</w:t>
      </w:r>
      <w:r>
        <w:t>aimer</w:t>
      </w:r>
      <w:r>
        <w:t> :</w:t>
      </w:r>
    </w:p>
    <w:p w:rsidR="007647BB" w:rsidRDefault="007647BB" w:rsidP="00D36F0C">
      <w:r>
        <w:t>Utilisateur_contenu-</w:t>
      </w:r>
      <w:r w:rsidRPr="007647BB">
        <w:t xml:space="preserve"> </w:t>
      </w:r>
      <w:r>
        <w:t>aimer (</w:t>
      </w:r>
      <w:r w:rsidRPr="00D94A7C">
        <w:rPr>
          <w:u w:val="single"/>
        </w:rPr>
        <w:t>utilisateur_contenu-</w:t>
      </w:r>
      <w:r>
        <w:t>aimer</w:t>
      </w:r>
      <w:r w:rsidRPr="00D94A7C">
        <w:rPr>
          <w:u w:val="single"/>
        </w:rPr>
        <w:t>_cle</w:t>
      </w:r>
      <w:r>
        <w:t> ,</w:t>
      </w:r>
      <w:r w:rsidR="00D36F0C" w:rsidRPr="00D36F0C">
        <w:t xml:space="preserve"> </w:t>
      </w:r>
      <w:r w:rsidR="00D36F0C" w:rsidRPr="00722CCB">
        <w:t>utilisateur_fk_cle</w:t>
      </w:r>
      <w:r>
        <w:t xml:space="preserve">, </w:t>
      </w:r>
      <w:r w:rsidRPr="00D94A7C">
        <w:rPr>
          <w:u w:val="double"/>
        </w:rPr>
        <w:t>contenu</w:t>
      </w:r>
      <w:r w:rsidR="00D36F0C">
        <w:rPr>
          <w:u w:val="double"/>
        </w:rPr>
        <w:t>_fk</w:t>
      </w:r>
      <w:r w:rsidRPr="00D94A7C">
        <w:rPr>
          <w:u w:val="double"/>
        </w:rPr>
        <w:t>_cle</w:t>
      </w:r>
      <w:r>
        <w:t>)</w:t>
      </w:r>
    </w:p>
    <w:p w:rsidR="00D36F0C" w:rsidRDefault="00D36F0C" w:rsidP="00D36F0C">
      <w:r>
        <w:t>Contraintes :</w:t>
      </w:r>
    </w:p>
    <w:p w:rsidR="00D36F0C" w:rsidRPr="00722CCB" w:rsidRDefault="00D36F0C" w:rsidP="00D36F0C">
      <w:pPr>
        <w:pStyle w:val="ListParagraph"/>
        <w:numPr>
          <w:ilvl w:val="0"/>
          <w:numId w:val="12"/>
        </w:numPr>
      </w:pPr>
      <w:r w:rsidRPr="00722CCB">
        <w:t>utilisateur_fk_cle not null</w:t>
      </w:r>
    </w:p>
    <w:p w:rsidR="00D36F0C" w:rsidRDefault="00D36F0C" w:rsidP="00D36F0C">
      <w:pPr>
        <w:pStyle w:val="ListParagraph"/>
        <w:numPr>
          <w:ilvl w:val="0"/>
          <w:numId w:val="12"/>
        </w:numPr>
      </w:pPr>
      <w:r w:rsidRPr="00722CCB">
        <w:t>utilisateur_fk_cle reference utilisateur_cle</w:t>
      </w:r>
      <w:r>
        <w:t xml:space="preserve"> de utilisateur</w:t>
      </w:r>
    </w:p>
    <w:p w:rsidR="00D36F0C" w:rsidRPr="00722CCB" w:rsidRDefault="00D36F0C" w:rsidP="00D36F0C">
      <w:pPr>
        <w:pStyle w:val="ListParagraph"/>
        <w:numPr>
          <w:ilvl w:val="0"/>
          <w:numId w:val="12"/>
        </w:numPr>
      </w:pPr>
      <w:r>
        <w:t>contenu</w:t>
      </w:r>
      <w:r w:rsidRPr="00722CCB">
        <w:t>_fk_cle not null</w:t>
      </w:r>
    </w:p>
    <w:p w:rsidR="00D36F0C" w:rsidRPr="00722CCB" w:rsidRDefault="00D36F0C" w:rsidP="00D36F0C">
      <w:pPr>
        <w:pStyle w:val="ListParagraph"/>
        <w:numPr>
          <w:ilvl w:val="0"/>
          <w:numId w:val="12"/>
        </w:numPr>
      </w:pPr>
      <w:r>
        <w:t>contenu</w:t>
      </w:r>
      <w:r w:rsidRPr="00722CCB">
        <w:t xml:space="preserve"> </w:t>
      </w:r>
      <w:r w:rsidRPr="00722CCB">
        <w:t xml:space="preserve">_fk_cle reference </w:t>
      </w:r>
      <w:r>
        <w:t>contenu</w:t>
      </w:r>
      <w:r w:rsidRPr="00722CCB">
        <w:t>_cle</w:t>
      </w:r>
      <w:r>
        <w:t xml:space="preserve"> de contenu</w:t>
      </w:r>
      <w:bookmarkStart w:id="0" w:name="_GoBack"/>
      <w:bookmarkEnd w:id="0"/>
    </w:p>
    <w:p w:rsidR="00D36F0C" w:rsidRPr="00722CCB" w:rsidRDefault="00D36F0C" w:rsidP="00D36F0C">
      <w:pPr>
        <w:pStyle w:val="ListParagraph"/>
        <w:numPr>
          <w:ilvl w:val="0"/>
          <w:numId w:val="12"/>
        </w:numPr>
      </w:pPr>
    </w:p>
    <w:p w:rsidR="00D36F0C" w:rsidRDefault="00D36F0C" w:rsidP="00D36F0C"/>
    <w:p w:rsidR="00F30AEE" w:rsidRDefault="00F30AEE" w:rsidP="00F30AEE"/>
    <w:p w:rsidR="00F30AEE" w:rsidRPr="00F30AEE" w:rsidRDefault="00F30AEE" w:rsidP="00F30AEE"/>
    <w:p w:rsidR="00F30AEE" w:rsidRDefault="00F30AEE" w:rsidP="00F30AEE"/>
    <w:p w:rsidR="00F30AEE" w:rsidRDefault="00F30AEE" w:rsidP="00F30AEE"/>
    <w:p w:rsidR="00F30AEE" w:rsidRDefault="00F30AEE" w:rsidP="00F30AEE"/>
    <w:p w:rsidR="00F30AEE" w:rsidRPr="00213576" w:rsidRDefault="00F30AEE" w:rsidP="00F30AEE">
      <w:pPr>
        <w:rPr>
          <w:u w:val="single"/>
        </w:rPr>
      </w:pPr>
    </w:p>
    <w:sectPr w:rsidR="00F30AEE" w:rsidRPr="00213576" w:rsidSect="00F30AE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ABC" w:rsidRDefault="00624ABC" w:rsidP="00461C28">
      <w:pPr>
        <w:spacing w:after="0" w:line="240" w:lineRule="auto"/>
      </w:pPr>
      <w:r>
        <w:separator/>
      </w:r>
    </w:p>
  </w:endnote>
  <w:endnote w:type="continuationSeparator" w:id="0">
    <w:p w:rsidR="00624ABC" w:rsidRDefault="00624ABC" w:rsidP="0046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ABC" w:rsidRDefault="00624ABC" w:rsidP="00461C28">
      <w:pPr>
        <w:spacing w:after="0" w:line="240" w:lineRule="auto"/>
      </w:pPr>
      <w:r>
        <w:separator/>
      </w:r>
    </w:p>
  </w:footnote>
  <w:footnote w:type="continuationSeparator" w:id="0">
    <w:p w:rsidR="00624ABC" w:rsidRDefault="00624ABC" w:rsidP="00461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64599"/>
    <w:multiLevelType w:val="hybridMultilevel"/>
    <w:tmpl w:val="7E2CD5BA"/>
    <w:lvl w:ilvl="0" w:tplc="50D674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23C07"/>
    <w:multiLevelType w:val="hybridMultilevel"/>
    <w:tmpl w:val="40B4BC0A"/>
    <w:lvl w:ilvl="0" w:tplc="50D674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F18FA"/>
    <w:multiLevelType w:val="hybridMultilevel"/>
    <w:tmpl w:val="EC285060"/>
    <w:lvl w:ilvl="0" w:tplc="26587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D7AFE"/>
    <w:multiLevelType w:val="hybridMultilevel"/>
    <w:tmpl w:val="53B81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E7819"/>
    <w:multiLevelType w:val="hybridMultilevel"/>
    <w:tmpl w:val="42E00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B4E25"/>
    <w:multiLevelType w:val="hybridMultilevel"/>
    <w:tmpl w:val="15745FF4"/>
    <w:lvl w:ilvl="0" w:tplc="DEDE68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17546"/>
    <w:multiLevelType w:val="hybridMultilevel"/>
    <w:tmpl w:val="41BA06DE"/>
    <w:lvl w:ilvl="0" w:tplc="50D674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D7B8F"/>
    <w:multiLevelType w:val="multilevel"/>
    <w:tmpl w:val="CD9A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2864FE"/>
    <w:multiLevelType w:val="hybridMultilevel"/>
    <w:tmpl w:val="1A848036"/>
    <w:lvl w:ilvl="0" w:tplc="5EB023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B234C"/>
    <w:multiLevelType w:val="hybridMultilevel"/>
    <w:tmpl w:val="9BFA4F5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810220"/>
    <w:multiLevelType w:val="hybridMultilevel"/>
    <w:tmpl w:val="6ECCE8B6"/>
    <w:lvl w:ilvl="0" w:tplc="26587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86B3A"/>
    <w:multiLevelType w:val="multilevel"/>
    <w:tmpl w:val="D44E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40"/>
    <w:rsid w:val="00000CEA"/>
    <w:rsid w:val="00036171"/>
    <w:rsid w:val="00046940"/>
    <w:rsid w:val="00051E40"/>
    <w:rsid w:val="0007246B"/>
    <w:rsid w:val="0008181E"/>
    <w:rsid w:val="00085126"/>
    <w:rsid w:val="000D01E5"/>
    <w:rsid w:val="000D3DDC"/>
    <w:rsid w:val="000E556D"/>
    <w:rsid w:val="000F0903"/>
    <w:rsid w:val="000F7ED6"/>
    <w:rsid w:val="0010673B"/>
    <w:rsid w:val="00135F72"/>
    <w:rsid w:val="001474F0"/>
    <w:rsid w:val="00147BF2"/>
    <w:rsid w:val="001667EB"/>
    <w:rsid w:val="001C29D3"/>
    <w:rsid w:val="001D045A"/>
    <w:rsid w:val="001F34DC"/>
    <w:rsid w:val="00213576"/>
    <w:rsid w:val="002659AD"/>
    <w:rsid w:val="00282058"/>
    <w:rsid w:val="002908AA"/>
    <w:rsid w:val="00292A2A"/>
    <w:rsid w:val="002E4A48"/>
    <w:rsid w:val="002E7EF7"/>
    <w:rsid w:val="0035104D"/>
    <w:rsid w:val="00356458"/>
    <w:rsid w:val="00362974"/>
    <w:rsid w:val="0038088B"/>
    <w:rsid w:val="003830BF"/>
    <w:rsid w:val="003A63F9"/>
    <w:rsid w:val="003B3313"/>
    <w:rsid w:val="003C7762"/>
    <w:rsid w:val="00411C23"/>
    <w:rsid w:val="00412BEF"/>
    <w:rsid w:val="00433CEE"/>
    <w:rsid w:val="00461C28"/>
    <w:rsid w:val="00461CF7"/>
    <w:rsid w:val="00467711"/>
    <w:rsid w:val="00470726"/>
    <w:rsid w:val="00480FE6"/>
    <w:rsid w:val="004B447E"/>
    <w:rsid w:val="004F4155"/>
    <w:rsid w:val="004F7445"/>
    <w:rsid w:val="005274A4"/>
    <w:rsid w:val="00544087"/>
    <w:rsid w:val="0056052C"/>
    <w:rsid w:val="00582B01"/>
    <w:rsid w:val="00597C6C"/>
    <w:rsid w:val="005C0619"/>
    <w:rsid w:val="005F0E59"/>
    <w:rsid w:val="0060469B"/>
    <w:rsid w:val="00605509"/>
    <w:rsid w:val="006069DA"/>
    <w:rsid w:val="006118C7"/>
    <w:rsid w:val="00624ABC"/>
    <w:rsid w:val="00653B46"/>
    <w:rsid w:val="00662B96"/>
    <w:rsid w:val="007013AC"/>
    <w:rsid w:val="00716225"/>
    <w:rsid w:val="00722CCB"/>
    <w:rsid w:val="007543BF"/>
    <w:rsid w:val="007647BB"/>
    <w:rsid w:val="007814A7"/>
    <w:rsid w:val="00781DE7"/>
    <w:rsid w:val="00782871"/>
    <w:rsid w:val="007A05F6"/>
    <w:rsid w:val="00840EAC"/>
    <w:rsid w:val="008F406F"/>
    <w:rsid w:val="0096445D"/>
    <w:rsid w:val="00964D75"/>
    <w:rsid w:val="00973A24"/>
    <w:rsid w:val="0097591A"/>
    <w:rsid w:val="009C1F41"/>
    <w:rsid w:val="00A342F3"/>
    <w:rsid w:val="00A40336"/>
    <w:rsid w:val="00A649BE"/>
    <w:rsid w:val="00A7350B"/>
    <w:rsid w:val="00A73C05"/>
    <w:rsid w:val="00AB785D"/>
    <w:rsid w:val="00B149A7"/>
    <w:rsid w:val="00B2479E"/>
    <w:rsid w:val="00B37D0F"/>
    <w:rsid w:val="00B521FD"/>
    <w:rsid w:val="00B57A84"/>
    <w:rsid w:val="00B64188"/>
    <w:rsid w:val="00BA5320"/>
    <w:rsid w:val="00BD47E2"/>
    <w:rsid w:val="00BF5D6A"/>
    <w:rsid w:val="00C000C0"/>
    <w:rsid w:val="00C20C14"/>
    <w:rsid w:val="00C227BF"/>
    <w:rsid w:val="00C2749D"/>
    <w:rsid w:val="00C36CC7"/>
    <w:rsid w:val="00C4722D"/>
    <w:rsid w:val="00C52753"/>
    <w:rsid w:val="00C803AD"/>
    <w:rsid w:val="00CC7D5F"/>
    <w:rsid w:val="00D32930"/>
    <w:rsid w:val="00D36F0C"/>
    <w:rsid w:val="00D40C0D"/>
    <w:rsid w:val="00D614F8"/>
    <w:rsid w:val="00D9412C"/>
    <w:rsid w:val="00D94A7C"/>
    <w:rsid w:val="00DB1405"/>
    <w:rsid w:val="00DE7C79"/>
    <w:rsid w:val="00DF1BBB"/>
    <w:rsid w:val="00E15CE2"/>
    <w:rsid w:val="00E3050C"/>
    <w:rsid w:val="00E415E9"/>
    <w:rsid w:val="00E5371E"/>
    <w:rsid w:val="00E76C76"/>
    <w:rsid w:val="00E904D4"/>
    <w:rsid w:val="00EA59D9"/>
    <w:rsid w:val="00EC19C8"/>
    <w:rsid w:val="00EC5BE8"/>
    <w:rsid w:val="00EC6F2C"/>
    <w:rsid w:val="00EE3DCB"/>
    <w:rsid w:val="00F07D9A"/>
    <w:rsid w:val="00F11550"/>
    <w:rsid w:val="00F30AEE"/>
    <w:rsid w:val="00F43AE8"/>
    <w:rsid w:val="00F46E2E"/>
    <w:rsid w:val="00F539FA"/>
    <w:rsid w:val="00F53A26"/>
    <w:rsid w:val="00F639EF"/>
    <w:rsid w:val="00F768CA"/>
    <w:rsid w:val="00F9064B"/>
    <w:rsid w:val="00FB6CE1"/>
    <w:rsid w:val="00FE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3D9D8-86CE-40DD-B585-3CB366E0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7BB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126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126"/>
    <w:pPr>
      <w:keepNext/>
      <w:keepLines/>
      <w:spacing w:before="40" w:after="0"/>
      <w:outlineLvl w:val="1"/>
    </w:pPr>
    <w:rPr>
      <w:rFonts w:ascii="Berlin Sans FB" w:eastAsiaTheme="majorEastAsia" w:hAnsi="Berlin Sans FB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8C7"/>
    <w:pPr>
      <w:keepNext/>
      <w:keepLines/>
      <w:spacing w:before="40" w:after="0"/>
      <w:outlineLvl w:val="2"/>
    </w:pPr>
    <w:rPr>
      <w:rFonts w:eastAsiaTheme="majorEastAsia" w:cstheme="majorBidi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26"/>
    <w:rPr>
      <w:rFonts w:ascii="Berlin Sans FB" w:eastAsiaTheme="majorEastAsia" w:hAnsi="Berlin Sans FB" w:cstheme="majorBidi"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126"/>
    <w:rPr>
      <w:rFonts w:ascii="Berlin Sans FB" w:eastAsiaTheme="majorEastAsia" w:hAnsi="Berlin Sans FB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15E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15CE2"/>
  </w:style>
  <w:style w:type="character" w:styleId="Hyperlink">
    <w:name w:val="Hyperlink"/>
    <w:basedOn w:val="DefaultParagraphFont"/>
    <w:uiPriority w:val="99"/>
    <w:unhideWhenUsed/>
    <w:rsid w:val="00E15CE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2749D"/>
    <w:rPr>
      <w:i/>
      <w:iCs/>
    </w:rPr>
  </w:style>
  <w:style w:type="character" w:styleId="Emphasis">
    <w:name w:val="Emphasis"/>
    <w:basedOn w:val="DefaultParagraphFont"/>
    <w:uiPriority w:val="20"/>
    <w:qFormat/>
    <w:rsid w:val="00C2749D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2749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2749D"/>
  </w:style>
  <w:style w:type="paragraph" w:styleId="NoSpacing">
    <w:name w:val="No Spacing"/>
    <w:link w:val="NoSpacingChar"/>
    <w:uiPriority w:val="1"/>
    <w:qFormat/>
    <w:rsid w:val="0008181E"/>
    <w:pPr>
      <w:spacing w:after="0" w:line="240" w:lineRule="auto"/>
    </w:pPr>
    <w:rPr>
      <w:rFonts w:ascii="Lucida Console" w:hAnsi="Lucida Console"/>
    </w:rPr>
  </w:style>
  <w:style w:type="character" w:styleId="Strong">
    <w:name w:val="Strong"/>
    <w:basedOn w:val="DefaultParagraphFont"/>
    <w:uiPriority w:val="22"/>
    <w:qFormat/>
    <w:rsid w:val="00E904D4"/>
    <w:rPr>
      <w:b/>
      <w:bCs/>
    </w:rPr>
  </w:style>
  <w:style w:type="paragraph" w:customStyle="1" w:styleId="Style1">
    <w:name w:val="Style1"/>
    <w:basedOn w:val="NoSpacing"/>
    <w:link w:val="Style1Car"/>
    <w:qFormat/>
    <w:rsid w:val="00292A2A"/>
    <w:pPr>
      <w:jc w:val="center"/>
    </w:pPr>
    <w:rPr>
      <w:rFonts w:ascii="Berlin Sans FB" w:hAnsi="Berlin Sans FB" w:cs="Consolas"/>
      <w:sz w:val="24"/>
      <w:szCs w:val="24"/>
    </w:rPr>
  </w:style>
  <w:style w:type="table" w:styleId="TableGrid">
    <w:name w:val="Table Grid"/>
    <w:basedOn w:val="TableNormal"/>
    <w:uiPriority w:val="39"/>
    <w:rsid w:val="00BA5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92A2A"/>
    <w:rPr>
      <w:rFonts w:ascii="Lucida Console" w:hAnsi="Lucida Console"/>
    </w:rPr>
  </w:style>
  <w:style w:type="character" w:customStyle="1" w:styleId="Style1Car">
    <w:name w:val="Style1 Car"/>
    <w:basedOn w:val="NoSpacingChar"/>
    <w:link w:val="Style1"/>
    <w:rsid w:val="00292A2A"/>
    <w:rPr>
      <w:rFonts w:ascii="Berlin Sans FB" w:hAnsi="Berlin Sans FB" w:cs="Consolas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118C7"/>
    <w:rPr>
      <w:rFonts w:ascii="Trebuchet MS" w:eastAsiaTheme="majorEastAsia" w:hAnsi="Trebuchet MS" w:cstheme="majorBidi"/>
      <w:b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461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C28"/>
    <w:rPr>
      <w:rFonts w:ascii="Trebuchet MS" w:hAnsi="Trebuchet MS"/>
      <w:sz w:val="24"/>
    </w:rPr>
  </w:style>
  <w:style w:type="paragraph" w:styleId="Footer">
    <w:name w:val="footer"/>
    <w:basedOn w:val="Normal"/>
    <w:link w:val="FooterChar"/>
    <w:uiPriority w:val="99"/>
    <w:unhideWhenUsed/>
    <w:rsid w:val="00461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C28"/>
    <w:rPr>
      <w:rFonts w:ascii="Trebuchet MS" w:hAnsi="Trebuchet M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1C28"/>
    <w:pPr>
      <w:outlineLvl w:val="9"/>
    </w:pPr>
    <w:rPr>
      <w:rFonts w:asciiTheme="majorHAnsi" w:hAnsiTheme="majorHAnsi"/>
      <w:color w:val="2E74B5" w:themeColor="accent1" w:themeShade="BF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461C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C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61C28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F30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A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ifa%20RIH\Documents\2CS_SIL_2\ESI%20Life\Justement_ESILife\Bdd\Relationn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1B370-D678-4961-ABE8-CEB5E7CD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Relationnel.dotx</Template>
  <TotalTime>10</TotalTime>
  <Pages>3</Pages>
  <Words>210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 RIH</dc:creator>
  <cp:keywords/>
  <dc:description/>
  <cp:lastModifiedBy>RIH RIH</cp:lastModifiedBy>
  <cp:revision>4</cp:revision>
  <dcterms:created xsi:type="dcterms:W3CDTF">2015-03-08T10:06:00Z</dcterms:created>
  <dcterms:modified xsi:type="dcterms:W3CDTF">2015-03-09T12:59:00Z</dcterms:modified>
</cp:coreProperties>
</file>